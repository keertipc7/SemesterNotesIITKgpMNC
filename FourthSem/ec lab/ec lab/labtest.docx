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B8" w:rsidRDefault="001B2683" w:rsidP="000D7EB8">
      <w:pPr>
        <w:pStyle w:val="ListParagraph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Basic EC Lab Exam</w:t>
      </w:r>
    </w:p>
    <w:tbl>
      <w:tblPr>
        <w:tblStyle w:val="TableGrid"/>
        <w:tblW w:w="0" w:type="auto"/>
        <w:tblInd w:w="534" w:type="dxa"/>
        <w:tblLook w:val="04A0"/>
      </w:tblPr>
      <w:tblGrid>
        <w:gridCol w:w="3085"/>
        <w:gridCol w:w="6837"/>
      </w:tblGrid>
      <w:tr w:rsidR="000D7EB8" w:rsidTr="000D7EB8">
        <w:tc>
          <w:tcPr>
            <w:tcW w:w="3085" w:type="dxa"/>
          </w:tcPr>
          <w:p w:rsidR="000D7EB8" w:rsidRPr="00043CCD" w:rsidRDefault="000D7EB8" w:rsidP="00B42FC4">
            <w:pPr>
              <w:rPr>
                <w:rFonts w:ascii="Arial" w:hAnsi="Arial" w:cs="Arial"/>
                <w:b/>
              </w:rPr>
            </w:pPr>
            <w:r w:rsidRPr="00043CCD">
              <w:rPr>
                <w:rFonts w:ascii="Arial" w:hAnsi="Arial" w:cs="Arial"/>
                <w:b/>
              </w:rPr>
              <w:t xml:space="preserve">Name: </w:t>
            </w:r>
          </w:p>
        </w:tc>
        <w:tc>
          <w:tcPr>
            <w:tcW w:w="6837" w:type="dxa"/>
          </w:tcPr>
          <w:p w:rsidR="000D7EB8" w:rsidRDefault="000D7EB8" w:rsidP="00B42FC4">
            <w:proofErr w:type="spellStart"/>
            <w:r>
              <w:t>Keerti</w:t>
            </w:r>
            <w:proofErr w:type="spellEnd"/>
            <w:r>
              <w:t xml:space="preserve"> P. </w:t>
            </w:r>
            <w:proofErr w:type="spellStart"/>
            <w:r>
              <w:t>Charantimath</w:t>
            </w:r>
            <w:proofErr w:type="spellEnd"/>
          </w:p>
        </w:tc>
      </w:tr>
      <w:tr w:rsidR="000D7EB8" w:rsidTr="000D7EB8">
        <w:tc>
          <w:tcPr>
            <w:tcW w:w="3085" w:type="dxa"/>
          </w:tcPr>
          <w:p w:rsidR="000D7EB8" w:rsidRPr="00043CCD" w:rsidRDefault="000D7EB8" w:rsidP="00B42FC4">
            <w:pPr>
              <w:rPr>
                <w:rFonts w:ascii="Arial" w:hAnsi="Arial" w:cs="Arial"/>
                <w:b/>
              </w:rPr>
            </w:pPr>
            <w:r w:rsidRPr="00043CCD">
              <w:rPr>
                <w:rFonts w:ascii="Arial" w:hAnsi="Arial" w:cs="Arial"/>
                <w:b/>
              </w:rPr>
              <w:t>Roll Number:</w:t>
            </w:r>
          </w:p>
        </w:tc>
        <w:tc>
          <w:tcPr>
            <w:tcW w:w="6837" w:type="dxa"/>
          </w:tcPr>
          <w:p w:rsidR="000D7EB8" w:rsidRDefault="000D7EB8" w:rsidP="00B42FC4">
            <w:r>
              <w:t>19MA20059</w:t>
            </w:r>
          </w:p>
        </w:tc>
      </w:tr>
    </w:tbl>
    <w:p w:rsidR="000D7EB8" w:rsidRDefault="000D7EB8" w:rsidP="000D7EB8">
      <w:pPr>
        <w:pStyle w:val="ListParagraph"/>
        <w:jc w:val="center"/>
        <w:rPr>
          <w:rFonts w:ascii="Arial" w:hAnsi="Arial" w:cs="Arial"/>
          <w:b/>
          <w:u w:val="single"/>
        </w:rPr>
      </w:pPr>
    </w:p>
    <w:p w:rsidR="000D7EB8" w:rsidRPr="000D7EB8" w:rsidRDefault="000D7EB8" w:rsidP="000D7EB8">
      <w:pPr>
        <w:pStyle w:val="ListParagraph"/>
        <w:rPr>
          <w:rFonts w:ascii="Arial" w:hAnsi="Arial" w:cs="Arial"/>
          <w:b/>
          <w:u w:val="single"/>
        </w:rPr>
      </w:pPr>
    </w:p>
    <w:p w:rsidR="006825FA" w:rsidRDefault="001B2683" w:rsidP="00E50ACA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Statement</w:t>
      </w:r>
      <w:r w:rsidR="006825FA">
        <w:rPr>
          <w:rFonts w:ascii="Arial" w:hAnsi="Arial" w:cs="Arial"/>
          <w:b/>
          <w:u w:val="single"/>
        </w:rPr>
        <w:t>:</w:t>
      </w:r>
    </w:p>
    <w:p w:rsidR="001F1DF5" w:rsidRDefault="006825FA" w:rsidP="001B2683">
      <w:pPr>
        <w:pStyle w:val="ListParagraph"/>
        <w:ind w:left="426"/>
        <w:jc w:val="center"/>
        <w:rPr>
          <w:rFonts w:ascii="Arial" w:hAnsi="Arial" w:cs="Arial"/>
          <w:b/>
          <w:u w:val="single"/>
        </w:rPr>
      </w:pPr>
      <w:r w:rsidRPr="001F1DF5">
        <w:rPr>
          <w:rFonts w:ascii="Arial" w:hAnsi="Arial" w:cs="Arial"/>
          <w:b/>
        </w:rPr>
        <w:drawing>
          <wp:inline distT="0" distB="0" distL="0" distR="0">
            <wp:extent cx="4299246" cy="3223260"/>
            <wp:effectExtent l="19050" t="0" r="6054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00" t="20432" r="22061" b="1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46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CA" w:rsidRDefault="00E50ACA" w:rsidP="001F1DF5">
      <w:pPr>
        <w:pStyle w:val="ListParagraph"/>
        <w:numPr>
          <w:ilvl w:val="0"/>
          <w:numId w:val="1"/>
        </w:numPr>
        <w:ind w:left="567" w:hanging="142"/>
        <w:rPr>
          <w:rFonts w:ascii="Arial" w:hAnsi="Arial" w:cs="Arial"/>
          <w:b/>
          <w:u w:val="single"/>
        </w:rPr>
      </w:pPr>
      <w:r w:rsidRPr="00E50ACA">
        <w:rPr>
          <w:rFonts w:ascii="Arial" w:hAnsi="Arial" w:cs="Arial"/>
          <w:b/>
          <w:u w:val="single"/>
        </w:rPr>
        <w:t>Aim of the experiment</w:t>
      </w:r>
      <w:r w:rsidR="001F1DF5">
        <w:rPr>
          <w:rFonts w:ascii="Arial" w:hAnsi="Arial" w:cs="Arial"/>
          <w:b/>
          <w:u w:val="single"/>
        </w:rPr>
        <w:t>:</w:t>
      </w:r>
    </w:p>
    <w:p w:rsidR="00945C3B" w:rsidRDefault="00945C3B" w:rsidP="00945C3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45C3B">
        <w:rPr>
          <w:rFonts w:ascii="Arial" w:hAnsi="Arial" w:cs="Arial"/>
        </w:rPr>
        <w:t xml:space="preserve">To analyse the frequency response of </w:t>
      </w:r>
      <w:r>
        <w:rPr>
          <w:rFonts w:ascii="Arial" w:hAnsi="Arial" w:cs="Arial"/>
        </w:rPr>
        <w:t>the given circuit (</w:t>
      </w:r>
      <w:r w:rsidRPr="00945C3B">
        <w:rPr>
          <w:rFonts w:ascii="Arial" w:hAnsi="Arial" w:cs="Arial"/>
        </w:rPr>
        <w:t>low pass filters</w:t>
      </w:r>
      <w:r>
        <w:rPr>
          <w:rFonts w:ascii="Arial" w:hAnsi="Arial" w:cs="Arial"/>
        </w:rPr>
        <w:t>)</w:t>
      </w:r>
      <w:r w:rsidRPr="00945C3B">
        <w:rPr>
          <w:rFonts w:ascii="Arial" w:hAnsi="Arial" w:cs="Arial"/>
        </w:rPr>
        <w:t>.</w:t>
      </w:r>
    </w:p>
    <w:p w:rsidR="00945C3B" w:rsidRDefault="00945C3B" w:rsidP="00945C3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the theoretical and experimental values of 3dB </w:t>
      </w:r>
      <w:proofErr w:type="spellStart"/>
      <w:r>
        <w:rPr>
          <w:rFonts w:ascii="Arial" w:hAnsi="Arial" w:cs="Arial"/>
        </w:rPr>
        <w:t>cutoff</w:t>
      </w:r>
      <w:proofErr w:type="spellEnd"/>
      <w:r>
        <w:rPr>
          <w:rFonts w:ascii="Arial" w:hAnsi="Arial" w:cs="Arial"/>
        </w:rPr>
        <w:t xml:space="preserve"> frequency for the given circuit.</w:t>
      </w:r>
    </w:p>
    <w:p w:rsidR="001F1DF5" w:rsidRDefault="001F1DF5" w:rsidP="001F1DF5">
      <w:pPr>
        <w:pStyle w:val="ListParagraph"/>
        <w:ind w:left="567"/>
        <w:rPr>
          <w:rFonts w:ascii="Arial" w:hAnsi="Arial" w:cs="Arial"/>
          <w:b/>
          <w:u w:val="single"/>
        </w:rPr>
      </w:pPr>
    </w:p>
    <w:p w:rsidR="001B2683" w:rsidRPr="00134D05" w:rsidRDefault="001B2683" w:rsidP="001B2683">
      <w:pPr>
        <w:pStyle w:val="ListParagraph"/>
        <w:numPr>
          <w:ilvl w:val="0"/>
          <w:numId w:val="1"/>
        </w:numPr>
        <w:ind w:left="709" w:hanging="283"/>
        <w:rPr>
          <w:rFonts w:ascii="Arial" w:hAnsi="Arial" w:cs="Arial"/>
          <w:b/>
          <w:u w:val="single"/>
        </w:rPr>
      </w:pPr>
      <w:r w:rsidRPr="00134D05">
        <w:rPr>
          <w:rFonts w:ascii="Arial" w:hAnsi="Arial" w:cs="Arial"/>
          <w:b/>
          <w:u w:val="single"/>
        </w:rPr>
        <w:t>Software Used:</w:t>
      </w:r>
      <w:r w:rsidRPr="00134D05">
        <w:rPr>
          <w:rFonts w:ascii="Arial" w:hAnsi="Arial" w:cs="Arial"/>
          <w:b/>
        </w:rPr>
        <w:t xml:space="preserve">  </w:t>
      </w:r>
      <w:proofErr w:type="spellStart"/>
      <w:r w:rsidR="001F1DF5" w:rsidRPr="00134D05">
        <w:rPr>
          <w:rFonts w:ascii="Arial" w:hAnsi="Arial" w:cs="Arial"/>
        </w:rPr>
        <w:t>LtSpice</w:t>
      </w:r>
      <w:proofErr w:type="spellEnd"/>
    </w:p>
    <w:p w:rsidR="001B2683" w:rsidRPr="001F1DF5" w:rsidRDefault="001B2683" w:rsidP="001B2683">
      <w:pPr>
        <w:pStyle w:val="ListParagraph"/>
        <w:ind w:left="709"/>
        <w:rPr>
          <w:rFonts w:ascii="Arial" w:hAnsi="Arial" w:cs="Arial"/>
          <w:b/>
          <w:u w:val="single"/>
        </w:rPr>
      </w:pPr>
    </w:p>
    <w:p w:rsidR="001B2683" w:rsidRPr="001B2683" w:rsidRDefault="00E50ACA" w:rsidP="001B2683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1F1DF5">
        <w:rPr>
          <w:rFonts w:ascii="Arial" w:hAnsi="Arial" w:cs="Arial"/>
          <w:b/>
          <w:u w:val="single"/>
        </w:rPr>
        <w:t>Tools used</w:t>
      </w:r>
      <w:r w:rsidR="001349C6" w:rsidRPr="001F1DF5">
        <w:rPr>
          <w:rFonts w:ascii="Arial" w:hAnsi="Arial" w:cs="Arial"/>
          <w:b/>
          <w:u w:val="single"/>
        </w:rPr>
        <w:t xml:space="preserve">: </w:t>
      </w:r>
    </w:p>
    <w:p w:rsidR="001349C6" w:rsidRDefault="001F1DF5" w:rsidP="001F1D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F1DF5">
        <w:rPr>
          <w:rFonts w:ascii="Arial" w:hAnsi="Arial" w:cs="Arial"/>
        </w:rPr>
        <w:t>4700 ohm resistor</w:t>
      </w:r>
    </w:p>
    <w:p w:rsidR="001F1DF5" w:rsidRDefault="001F1DF5" w:rsidP="001F1D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47 </w:t>
      </w:r>
      <w:proofErr w:type="spellStart"/>
      <w:r>
        <w:rPr>
          <w:rFonts w:ascii="Arial" w:hAnsi="Arial" w:cs="Arial"/>
        </w:rPr>
        <w:t>nF</w:t>
      </w:r>
      <w:proofErr w:type="spellEnd"/>
      <w:r>
        <w:rPr>
          <w:rFonts w:ascii="Arial" w:hAnsi="Arial" w:cs="Arial"/>
        </w:rPr>
        <w:t xml:space="preserve"> capacitor</w:t>
      </w:r>
    </w:p>
    <w:p w:rsidR="001F1DF5" w:rsidRDefault="001F1DF5" w:rsidP="001F1D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Wires</w:t>
      </w:r>
    </w:p>
    <w:p w:rsidR="001B2683" w:rsidRDefault="001F1DF5" w:rsidP="001349C6">
      <w:pPr>
        <w:pStyle w:val="ListParagraph"/>
        <w:numPr>
          <w:ilvl w:val="0"/>
          <w:numId w:val="5"/>
        </w:numPr>
        <w:rPr>
          <w:rFonts w:ascii="Arial" w:hAnsi="Arial" w:cs="Arial"/>
          <w:b/>
          <w:u w:val="single"/>
        </w:rPr>
      </w:pPr>
      <w:r w:rsidRPr="001B2683">
        <w:rPr>
          <w:rFonts w:ascii="Arial" w:hAnsi="Arial" w:cs="Arial"/>
        </w:rPr>
        <w:t>AC voltage source with amplitude 1 V and variable frequency</w:t>
      </w:r>
      <w:r w:rsidR="00FC60A6" w:rsidRPr="001B2683">
        <w:rPr>
          <w:rFonts w:ascii="Arial" w:hAnsi="Arial" w:cs="Arial"/>
          <w:b/>
          <w:u w:val="single"/>
        </w:rPr>
        <w:t xml:space="preserve">  </w:t>
      </w:r>
    </w:p>
    <w:p w:rsidR="00E50ACA" w:rsidRPr="001B2683" w:rsidRDefault="001349C6" w:rsidP="001B2683">
      <w:pPr>
        <w:pStyle w:val="ListParagraph"/>
        <w:ind w:left="1440"/>
        <w:rPr>
          <w:rFonts w:ascii="Arial" w:hAnsi="Arial" w:cs="Arial"/>
          <w:b/>
          <w:u w:val="single"/>
        </w:rPr>
      </w:pPr>
      <w:r w:rsidRPr="001B2683">
        <w:rPr>
          <w:rFonts w:ascii="Arial" w:hAnsi="Arial" w:cs="Arial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1DF5" w:rsidRPr="00945C3B" w:rsidRDefault="00B82AB1" w:rsidP="001F1DF5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</w:pPr>
      <w:r w:rsidRPr="00945C3B"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 xml:space="preserve">Circuit </w:t>
      </w:r>
      <w:r w:rsidR="00945C3B"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:</w:t>
      </w:r>
    </w:p>
    <w:p w:rsidR="00945C3B" w:rsidRPr="00945C3B" w:rsidRDefault="00945C3B" w:rsidP="00945C3B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</w:pPr>
    </w:p>
    <w:p w:rsidR="001F1DF5" w:rsidRDefault="001F1DF5" w:rsidP="001F1DF5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 w:rsidRPr="001F1DF5">
        <w:rPr>
          <w:rStyle w:val="normaltextrun"/>
          <w:rFonts w:ascii="Arial" w:hAnsi="Arial" w:cs="Arial"/>
          <w:b/>
          <w:bCs/>
          <w:color w:val="000000"/>
          <w:lang w:val="en-US"/>
        </w:rPr>
        <w:drawing>
          <wp:inline distT="0" distB="0" distL="0" distR="0">
            <wp:extent cx="6165442" cy="2788920"/>
            <wp:effectExtent l="19050" t="0" r="675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150" t="57206" r="26652" b="14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42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3B" w:rsidRDefault="00945C3B" w:rsidP="001F1DF5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:rsidR="002653D3" w:rsidRDefault="002653D3" w:rsidP="002653D3">
      <w:pPr>
        <w:pStyle w:val="ListParagraph"/>
        <w:ind w:left="426" w:hanging="426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:rsidR="002653D3" w:rsidRPr="001F1DF5" w:rsidRDefault="00B82AB1" w:rsidP="002653D3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 w:rsidRPr="001F1DF5"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lastRenderedPageBreak/>
        <w:t xml:space="preserve">Graph </w:t>
      </w:r>
      <w:r w:rsidR="00945C3B"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:</w:t>
      </w:r>
    </w:p>
    <w:p w:rsidR="00B927DD" w:rsidRDefault="001F1DF5" w:rsidP="001F1DF5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 w:rsidRPr="001F1DF5">
        <w:rPr>
          <w:rStyle w:val="normaltextrun"/>
          <w:rFonts w:ascii="Arial" w:hAnsi="Arial" w:cs="Arial"/>
          <w:b/>
          <w:bCs/>
          <w:color w:val="000000"/>
          <w:lang w:val="en-US"/>
        </w:rPr>
        <w:drawing>
          <wp:inline distT="0" distB="0" distL="0" distR="0">
            <wp:extent cx="7237633" cy="1798320"/>
            <wp:effectExtent l="19050" t="0" r="136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1002" b="46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633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B1" w:rsidRDefault="001F1DF5" w:rsidP="00134D05">
      <w:pPr>
        <w:jc w:val="center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 w:rsidRPr="001F1DF5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drawing>
          <wp:inline distT="0" distB="0" distL="0" distR="0">
            <wp:extent cx="2899410" cy="286790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535" t="52872" r="67311" b="1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286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B1" w:rsidRDefault="00B82AB1" w:rsidP="00B82AB1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:rsidR="001B2683" w:rsidRDefault="001B2683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Calculation:</w:t>
      </w:r>
    </w:p>
    <w:p w:rsidR="00945C3B" w:rsidRDefault="00945C3B" w:rsidP="00945C3B">
      <w:pPr>
        <w:pStyle w:val="ListParagraph"/>
        <w:jc w:val="center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 w:rsidRPr="00945C3B">
        <w:rPr>
          <w:rStyle w:val="normaltextrun"/>
          <w:rFonts w:ascii="Arial" w:hAnsi="Arial" w:cs="Arial"/>
          <w:b/>
          <w:bCs/>
          <w:color w:val="000000"/>
          <w:lang w:val="en-US"/>
        </w:rPr>
        <w:drawing>
          <wp:inline distT="0" distB="0" distL="0" distR="0">
            <wp:extent cx="5051516" cy="3489083"/>
            <wp:effectExtent l="19050" t="0" r="0" b="0"/>
            <wp:docPr id="9" name="Picture 7" descr="C:\Users\Dell\Downloads\WhatsApp Image 2021-03-19 at 15.08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1-03-19 at 15.08.5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16" cy="348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3B" w:rsidRDefault="00945C3B" w:rsidP="00945C3B">
      <w:pPr>
        <w:pStyle w:val="ListParagraph"/>
        <w:jc w:val="center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:rsidR="00945C3B" w:rsidRDefault="00945C3B" w:rsidP="00945C3B">
      <w:pPr>
        <w:pStyle w:val="ListParagraph"/>
        <w:jc w:val="center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:rsidR="00945C3B" w:rsidRDefault="00945C3B" w:rsidP="00945C3B">
      <w:pPr>
        <w:pStyle w:val="ListParagraph"/>
        <w:jc w:val="center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:rsidR="00945C3B" w:rsidRDefault="00945C3B" w:rsidP="00945C3B">
      <w:pPr>
        <w:pStyle w:val="ListParagraph"/>
        <w:jc w:val="center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:rsidR="00945C3B" w:rsidRDefault="00945C3B" w:rsidP="00945C3B">
      <w:pPr>
        <w:pStyle w:val="ListParagraph"/>
        <w:jc w:val="center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:rsidR="001B2683" w:rsidRDefault="001B2683" w:rsidP="001B2683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</w:p>
    <w:p w:rsidR="001B2683" w:rsidRPr="001B2683" w:rsidRDefault="001B2683" w:rsidP="001B2683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 w:rsidRPr="001B2683"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lastRenderedPageBreak/>
        <w:t>Conclusion:</w:t>
      </w:r>
    </w:p>
    <w:p w:rsidR="002653D3" w:rsidRDefault="001B2683" w:rsidP="002653D3">
      <w:pPr>
        <w:pStyle w:val="ListParagraph"/>
        <w:numPr>
          <w:ilvl w:val="0"/>
          <w:numId w:val="4"/>
        </w:numP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The given RC filter is a </w:t>
      </w:r>
      <w: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low pass filter.</w:t>
      </w: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 It filters out high frequency inputs and </w:t>
      </w:r>
      <w:proofErr w:type="spellStart"/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>alloes</w:t>
      </w:r>
      <w:proofErr w:type="spellEnd"/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 only low frequency inputs to pass through it.</w:t>
      </w:r>
    </w:p>
    <w:p w:rsidR="001B2683" w:rsidRPr="001B2683" w:rsidRDefault="001B2683" w:rsidP="002653D3">
      <w:pPr>
        <w:pStyle w:val="ListParagraph"/>
        <w:numPr>
          <w:ilvl w:val="0"/>
          <w:numId w:val="4"/>
        </w:numP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The </w:t>
      </w:r>
      <w: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 xml:space="preserve">3 dB cutoff </w:t>
      </w:r>
      <w:r w:rsidRPr="001B2683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frequency according to the graph</w:t>
      </w: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 is approximately </w:t>
      </w:r>
      <w: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721.81 Hz.</w:t>
      </w:r>
    </w:p>
    <w:p w:rsidR="001B2683" w:rsidRPr="001B2683" w:rsidRDefault="001B2683" w:rsidP="002653D3">
      <w:pPr>
        <w:pStyle w:val="ListParagraph"/>
        <w:numPr>
          <w:ilvl w:val="0"/>
          <w:numId w:val="4"/>
        </w:numP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 The </w:t>
      </w:r>
      <w:r w:rsidRPr="001B2683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calculated value of 3dB cutoff</w:t>
      </w: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 xml:space="preserve">frequency </w:t>
      </w: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is </w:t>
      </w:r>
      <w:r w:rsidRPr="001B2683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720.48</w:t>
      </w:r>
      <w: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 xml:space="preserve"> Hz.</w:t>
      </w:r>
    </w:p>
    <w:p w:rsidR="001B2683" w:rsidRDefault="001B2683" w:rsidP="002653D3">
      <w:pPr>
        <w:pStyle w:val="ListParagraph"/>
        <w:numPr>
          <w:ilvl w:val="0"/>
          <w:numId w:val="4"/>
        </w:numP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Hence, the experimental and the theoretical values of cutoff frequency are </w:t>
      </w:r>
      <w:proofErr w:type="spellStart"/>
      <w:r w:rsidR="00134D05"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>are</w:t>
      </w:r>
      <w:proofErr w:type="spellEnd"/>
      <w:r w:rsidR="00134D05"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 approximately of the </w:t>
      </w:r>
      <w:r w:rsidR="00134D05"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br/>
        <w:t>same value.</w:t>
      </w:r>
    </w:p>
    <w:p w:rsidR="00134D05" w:rsidRDefault="00134D05" w:rsidP="00134D05">
      <w:pPr>
        <w:pStyle w:val="ListParagraph"/>
        <w:ind w:left="1440"/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</w:pPr>
    </w:p>
    <w:p w:rsidR="00B82AB1" w:rsidRDefault="00B82AB1" w:rsidP="00E50ACA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Discussions</w:t>
      </w:r>
      <w:r w:rsidR="00945C3B">
        <w:rPr>
          <w:rStyle w:val="normaltextrun"/>
          <w:rFonts w:ascii="Arial" w:hAnsi="Arial" w:cs="Arial"/>
          <w:b/>
          <w:bCs/>
          <w:color w:val="000000"/>
          <w:u w:val="single"/>
          <w:bdr w:val="none" w:sz="0" w:space="0" w:color="auto" w:frame="1"/>
          <w:lang w:val="en-US"/>
        </w:rPr>
        <w:t>:</w:t>
      </w:r>
    </w:p>
    <w:p w:rsidR="00945C3B" w:rsidRPr="00E974AB" w:rsidRDefault="00945C3B" w:rsidP="00945C3B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While performing the experiment, I observed that there were jumps in the graph initially as the data points I was plotting were far apart from each other. I finally got a </w:t>
      </w:r>
      <w:r w:rsidR="00E974AB"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>smooth</w:t>
      </w: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 frequency response graph </w:t>
      </w:r>
      <w:r w:rsidR="00E974AB"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br/>
        <w:t>as when I increased the number of data points plotted in any frequency interval. In other words I plotted points that were close enough to give a smooth output graph.</w:t>
      </w:r>
    </w:p>
    <w:p w:rsidR="00E974AB" w:rsidRPr="00E974AB" w:rsidRDefault="00E974AB" w:rsidP="00945C3B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>Low pass filters are used as noise filters. Noise has high frequency that is filtered out by low pass filters.</w:t>
      </w:r>
    </w:p>
    <w:p w:rsidR="00E974AB" w:rsidRPr="00945C3B" w:rsidRDefault="00E974AB" w:rsidP="00E974AB">
      <w:pPr>
        <w:pStyle w:val="ListParagraph"/>
        <w:numPr>
          <w:ilvl w:val="0"/>
          <w:numId w:val="7"/>
        </w:numPr>
        <w:rPr>
          <w:rStyle w:val="normaltextrun"/>
        </w:rPr>
      </w:pPr>
      <w:r w:rsidRPr="00945C3B"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>Ideally we need to observe a phase shift of 90</w:t>
      </w:r>
      <w:r w:rsidRPr="00945C3B">
        <w:rPr>
          <w:rStyle w:val="normaltextrun"/>
          <w:rFonts w:ascii="Arial" w:hAnsi="Arial" w:cs="Arial"/>
          <w:bCs/>
          <w:color w:val="000000"/>
          <w:bdr w:val="none" w:sz="0" w:space="0" w:color="auto" w:frame="1"/>
          <w:vertAlign w:val="superscript"/>
          <w:lang w:val="en-US"/>
        </w:rPr>
        <w:t xml:space="preserve">0 </w:t>
      </w: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>but we see that this doesn’t happen suddenly. The phase shift happens gradually and finally reaches –</w:t>
      </w:r>
      <w:r w:rsidRPr="00945C3B"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>90</w:t>
      </w:r>
      <w:r w:rsidRPr="00945C3B">
        <w:rPr>
          <w:rStyle w:val="normaltextrun"/>
          <w:rFonts w:ascii="Arial" w:hAnsi="Arial" w:cs="Arial"/>
          <w:bCs/>
          <w:color w:val="000000"/>
          <w:bdr w:val="none" w:sz="0" w:space="0" w:color="auto" w:frame="1"/>
          <w:vertAlign w:val="superscript"/>
          <w:lang w:val="en-US"/>
        </w:rPr>
        <w:t>0</w:t>
      </w: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 from </w:t>
      </w:r>
      <w:r w:rsidRPr="00945C3B"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>0</w:t>
      </w:r>
      <w:r w:rsidRPr="00945C3B">
        <w:rPr>
          <w:rStyle w:val="normaltextrun"/>
          <w:rFonts w:ascii="Arial" w:hAnsi="Arial" w:cs="Arial"/>
          <w:bCs/>
          <w:color w:val="000000"/>
          <w:bdr w:val="none" w:sz="0" w:space="0" w:color="auto" w:frame="1"/>
          <w:vertAlign w:val="superscript"/>
          <w:lang w:val="en-US"/>
        </w:rPr>
        <w:t>0</w:t>
      </w:r>
      <w:r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  <w:t xml:space="preserve"> at high frequencies. </w:t>
      </w:r>
    </w:p>
    <w:p w:rsidR="00E974AB" w:rsidRPr="00E974AB" w:rsidRDefault="00E974AB" w:rsidP="00E974AB">
      <w:pPr>
        <w:pStyle w:val="ListParagraph"/>
        <w:ind w:left="1440"/>
        <w:rPr>
          <w:rStyle w:val="normaltextrun"/>
          <w:rFonts w:ascii="Arial" w:hAnsi="Arial" w:cs="Arial"/>
          <w:bCs/>
          <w:color w:val="000000"/>
          <w:bdr w:val="none" w:sz="0" w:space="0" w:color="auto" w:frame="1"/>
          <w:lang w:val="en-US"/>
        </w:rPr>
      </w:pPr>
    </w:p>
    <w:sectPr w:rsidR="00E974AB" w:rsidRPr="00E974AB" w:rsidSect="00945C3B">
      <w:pgSz w:w="11906" w:h="16838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768CD"/>
    <w:multiLevelType w:val="hybridMultilevel"/>
    <w:tmpl w:val="AA2E4E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1107876"/>
    <w:multiLevelType w:val="hybridMultilevel"/>
    <w:tmpl w:val="E0AE1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0462B"/>
    <w:multiLevelType w:val="hybridMultilevel"/>
    <w:tmpl w:val="6AC0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54315D"/>
    <w:multiLevelType w:val="hybridMultilevel"/>
    <w:tmpl w:val="DC589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CB7CAE"/>
    <w:multiLevelType w:val="hybridMultilevel"/>
    <w:tmpl w:val="F0FA4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B4FCE"/>
    <w:multiLevelType w:val="hybridMultilevel"/>
    <w:tmpl w:val="9FBC6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3410A2"/>
    <w:multiLevelType w:val="hybridMultilevel"/>
    <w:tmpl w:val="CA5A7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attachedTemplate r:id="rId1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EwNzI0sDAztLAwsjBU0lEKTi0uzszPAykwrAUA8wsxRSwAAAA="/>
  </w:docVars>
  <w:rsids>
    <w:rsidRoot w:val="003E34F4"/>
    <w:rsid w:val="00043CCD"/>
    <w:rsid w:val="000D7EB8"/>
    <w:rsid w:val="00125F8B"/>
    <w:rsid w:val="001349C6"/>
    <w:rsid w:val="00134D05"/>
    <w:rsid w:val="001B2683"/>
    <w:rsid w:val="001F1DF5"/>
    <w:rsid w:val="002653D3"/>
    <w:rsid w:val="003D3A8C"/>
    <w:rsid w:val="003E34F4"/>
    <w:rsid w:val="00425CA6"/>
    <w:rsid w:val="004E6B12"/>
    <w:rsid w:val="00555666"/>
    <w:rsid w:val="006825FA"/>
    <w:rsid w:val="00705B16"/>
    <w:rsid w:val="00875E2B"/>
    <w:rsid w:val="008F5981"/>
    <w:rsid w:val="00945C3B"/>
    <w:rsid w:val="00B52096"/>
    <w:rsid w:val="00B82AB1"/>
    <w:rsid w:val="00B927DD"/>
    <w:rsid w:val="00C56C67"/>
    <w:rsid w:val="00D43365"/>
    <w:rsid w:val="00E50ACA"/>
    <w:rsid w:val="00E974AB"/>
    <w:rsid w:val="00F12B3F"/>
    <w:rsid w:val="00F3161A"/>
    <w:rsid w:val="00F929C9"/>
    <w:rsid w:val="00FC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E50ACA"/>
  </w:style>
  <w:style w:type="paragraph" w:styleId="ListParagraph">
    <w:name w:val="List Paragraph"/>
    <w:basedOn w:val="Normal"/>
    <w:uiPriority w:val="34"/>
    <w:qFormat/>
    <w:rsid w:val="00E50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898\Downloads\Template%20for%20Lab%20rec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590B1997E604794CAB978B3A7ED9A" ma:contentTypeVersion="2" ma:contentTypeDescription="Create a new document." ma:contentTypeScope="" ma:versionID="1a369d3e0064391565c62a5a7658deb7">
  <xsd:schema xmlns:xsd="http://www.w3.org/2001/XMLSchema" xmlns:xs="http://www.w3.org/2001/XMLSchema" xmlns:p="http://schemas.microsoft.com/office/2006/metadata/properties" xmlns:ns2="5b4ad741-52ec-4b6e-9d35-1cb38538b6f9" targetNamespace="http://schemas.microsoft.com/office/2006/metadata/properties" ma:root="true" ma:fieldsID="7397d413db31b648997cf6a0d0b55a5a" ns2:_="">
    <xsd:import namespace="5b4ad741-52ec-4b6e-9d35-1cb38538b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ad741-52ec-4b6e-9d35-1cb38538b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463489-4AAE-43AB-8EAE-2807CE27F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ad741-52ec-4b6e-9d35-1cb38538b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A47A03-2EFB-4F06-9A91-77F550D09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8DC05-7C6D-4EAF-B227-876AEFC0A2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Lab record</Template>
  <TotalTime>91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91898</dc:creator>
  <cp:lastModifiedBy>Dell</cp:lastModifiedBy>
  <cp:revision>4</cp:revision>
  <cp:lastPrinted>2021-03-19T09:59:00Z</cp:lastPrinted>
  <dcterms:created xsi:type="dcterms:W3CDTF">2021-01-02T14:41:00Z</dcterms:created>
  <dcterms:modified xsi:type="dcterms:W3CDTF">2021-03-19T10:11:00Z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0x010100E23590B1997E604794CAB978B3A7ED9A</vt:lpwstr>
  </property>
</Properties>
</file>